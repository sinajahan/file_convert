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453"/>
        <w:gridCol w:w="4229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083491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Julien Boutoille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9F2958" w:rsidP="00FA7B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>French</w:t>
                  </w: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>14 July 1789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993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FA7B5B"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>000-0000-0000</w:t>
                  </w:r>
                </w:p>
                <w:p w:rsidR="009F2958" w:rsidRPr="00FA7B5B" w:rsidRDefault="00FA7B5B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 : my.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address</w:t>
                  </w: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@domain</w:t>
                  </w:r>
                  <w:r w:rsidR="009F2958"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864960" w:rsidRDefault="00864960" w:rsidP="00864960">
                  <w:pPr>
                    <w:spacing w:before="80"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Petit maison blanche</w:t>
                  </w:r>
                  <w:r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 367 avenue de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la fraise</w:t>
                  </w:r>
                  <w:r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, 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1</w:t>
                  </w:r>
                  <w:r w:rsidRPr="00864960">
                    <w:rPr>
                      <w:rFonts w:ascii="Arial" w:hAnsi="Arial" w:cs="Arial"/>
                      <w:bCs/>
                      <w:color w:val="3B3E42"/>
                      <w:vertAlign w:val="superscript"/>
                      <w:lang w:val="fr-FR"/>
                    </w:rPr>
                    <w:t>er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 etage, </w:t>
                  </w:r>
                  <w:r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 xml:space="preserve">62219 </w:t>
                  </w:r>
                  <w:r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Paris</w:t>
                  </w:r>
                  <w:r w:rsidRPr="0086496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, FRANCE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E93F7B" w:rsidP="00504C8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I am s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eeking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a position </w:t>
                        </w:r>
                        <w:r w:rsidR="00315076" w:rsidRPr="002D44B0">
                          <w:rPr>
                            <w:rFonts w:ascii="Arial" w:hAnsi="Arial" w:cs="Arial"/>
                            <w:color w:val="3B3E42"/>
                          </w:rPr>
                          <w:t>within the Information Technolog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 xml:space="preserve">y department, </w:t>
                        </w:r>
                        <w:r w:rsidR="00504C88">
                          <w:rPr>
                            <w:rFonts w:ascii="Arial" w:hAnsi="Arial" w:cs="Arial"/>
                            <w:color w:val="3B3E42"/>
                          </w:rPr>
                          <w:t xml:space="preserve">possibly 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>with an international</w:t>
                        </w:r>
                        <w:r w:rsidR="00504C88">
                          <w:rPr>
                            <w:rFonts w:ascii="Arial" w:hAnsi="Arial" w:cs="Arial"/>
                            <w:color w:val="3B3E42"/>
                          </w:rPr>
                          <w:t xml:space="preserve"> perspective (special interest in Western Europe, North America and Japan)</w:t>
                        </w:r>
                        <w:r w:rsidR="00914EC1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315076" w:rsidP="00FA7B5B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From October, </w:t>
                        </w:r>
                        <w:r w:rsidR="00FA7B5B">
                          <w:rPr>
                            <w:rFonts w:ascii="Arial" w:hAnsi="Arial" w:cs="Arial"/>
                            <w:color w:val="3B3E42"/>
                          </w:rPr>
                          <w:t>2015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315076" w:rsidP="002D44B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Cs/>
                      <w:color w:val="3B3E42"/>
                    </w:rPr>
                    <w:t>Proficient or familiar with a vast array of programming languages, concepts and technologies, including: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2553"/>
                    <w:gridCol w:w="2554"/>
                    <w:gridCol w:w="2554"/>
                    <w:gridCol w:w="2554"/>
                  </w:tblGrid>
                  <w:tr w:rsidR="003303B1" w:rsidRPr="002D44B0" w:rsidTr="002D44B0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130370" w:rsidRPr="002D44B0" w:rsidRDefault="00DE2EAE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.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NET</w:t>
                        </w:r>
                        <w:r w:rsidR="00130370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Framework (C#)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ASP.Net AJAX Toolkit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DE2EAE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Windows, UNIX, BSD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Mono, GTK#, C UNIX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Perl, PHP, JavaScript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SQL Server, MySQL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PostgreSQL</w:t>
                        </w:r>
                        <w:r w:rsidR="00DE2EAE" w:rsidRPr="002D44B0">
                          <w:rPr>
                            <w:rFonts w:ascii="Arial" w:hAnsi="Arial" w:cs="Arial"/>
                            <w:color w:val="3B3E42"/>
                          </w:rPr>
                          <w:t>, Oracle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130370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Network fundamentals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2005 to 2007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Master in Information Technology (September 2007) </w:t>
                        </w:r>
                        <w:r w:rsidR="001211DC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- </w:t>
                        </w:r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“Expert Informatique”</w:t>
                        </w:r>
                      </w:p>
                      <w:p w:rsidR="00DB5A85" w:rsidRPr="002D44B0" w:rsidRDefault="00FA7B5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SCHOOL NAME, 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>Institute of New Technologies, Paris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2003 to 2005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Bachelor in Information Technology</w:t>
                        </w:r>
                      </w:p>
                      <w:p w:rsidR="00DB5A85" w:rsidRPr="002D44B0" w:rsidRDefault="00FA7B5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SCHOOL NAME,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Institute of New Technologies, Paris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2001 to 2003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2-years-specialized diploma in business data processing </w:t>
                        </w:r>
                        <w:r w:rsidR="001211DC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- </w:t>
                        </w:r>
                        <w:r w:rsidRPr="002D44B0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“BTS Informatique”</w:t>
                        </w:r>
                      </w:p>
                      <w:p w:rsidR="00DB5A85" w:rsidRPr="002D44B0" w:rsidRDefault="00FA7B5B" w:rsidP="002D44B0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SCHOOL NAME,</w:t>
                        </w:r>
                        <w:r w:rsidR="00DB5A85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 School of Computer Sciences, Lille, France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5107"/>
                    <w:gridCol w:w="5108"/>
                  </w:tblGrid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FA7B5B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Bidule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Corporation, Yokohama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Internship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Software An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alyst (V-model, CMMI, JS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Perl)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March to August, 2007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8312AB" w:rsidRPr="002D44B0" w:rsidRDefault="007E70AC" w:rsidP="007E70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Recently started an analysis about the existing Content Management System;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FA7B5B" w:rsidP="00FA7B5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Net</w:t>
                        </w:r>
                        <w:r w:rsidR="0086496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Anxious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Paris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Part-time job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562696" w:rsidP="00641208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Web Developer (PHP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J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Perl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, MySQL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May to December, 2006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Maintained existing websites; Implemented new functionalities;</w:t>
                        </w:r>
                      </w:p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Conducted the migration of an old MS Access application into a PHP/JavaScript version;</w:t>
                        </w:r>
                      </w:p>
                      <w:p w:rsidR="008312AB" w:rsidRPr="002D44B0" w:rsidRDefault="00606CB9" w:rsidP="007E70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Restructured a large PERL program; Wrote technical documentations;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864960" w:rsidP="002D44B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Book Publisher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Tokyo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Internship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Project Manager (PHP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>, JS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Perl,</w:t>
                        </w:r>
                        <w:r w:rsidR="00641208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PgSQL,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Linux)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June to October, 2005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Designed, implemented and tested Intranet software; </w:t>
                        </w:r>
                      </w:p>
                      <w:p w:rsidR="00606CB9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Trained the employees; Wrote a system restoration manual;</w:t>
                        </w:r>
                      </w:p>
                      <w:p w:rsidR="008312AB" w:rsidRPr="002D44B0" w:rsidRDefault="00606CB9" w:rsidP="007E70A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Installed network appliances such a printer or router;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864960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Little Company</w:t>
                        </w:r>
                        <w:r w:rsidR="008312AB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, Lille, France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Internship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8312AB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Computer Programmer (Delphi)</w:t>
                        </w:r>
                      </w:p>
                    </w:tc>
                    <w:tc>
                      <w:tcPr>
                        <w:tcW w:w="5108" w:type="dxa"/>
                      </w:tcPr>
                      <w:p w:rsidR="008312AB" w:rsidRPr="002D44B0" w:rsidRDefault="00562696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November to December, 2002</w:t>
                        </w:r>
                      </w:p>
                    </w:tc>
                  </w:tr>
                  <w:tr w:rsidR="008312AB" w:rsidRPr="002D44B0" w:rsidTr="002D44B0">
                    <w:tc>
                      <w:tcPr>
                        <w:tcW w:w="10215" w:type="dxa"/>
                        <w:gridSpan w:val="2"/>
                      </w:tcPr>
                      <w:p w:rsidR="008312AB" w:rsidRPr="002D44B0" w:rsidRDefault="00606CB9" w:rsidP="002D44B0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  <w:lang w:val="en-GB"/>
                          </w:rPr>
                          <w:t>Developed a Rich Text Format (RVF) editor for internal use;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606CB9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Internet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606CB9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Personal ASP.Net project: </w:t>
                        </w:r>
                        <w:r w:rsidR="00D51AE4" w:rsidRPr="00D51AE4">
                          <w:rPr>
                            <w:rFonts w:ascii="Arial" w:hAnsi="Arial" w:cs="Arial"/>
                            <w:color w:val="3B3E42"/>
                          </w:rPr>
                          <w:t>www.</w:t>
                        </w:r>
                        <w:r w:rsidR="00864960">
                          <w:rPr>
                            <w:rFonts w:ascii="Arial" w:hAnsi="Arial" w:cs="Arial"/>
                            <w:color w:val="3B3E42"/>
                          </w:rPr>
                          <w:t>zojabnezjebzelbazlbzbe</w:t>
                        </w:r>
                        <w:r w:rsidR="00D51AE4" w:rsidRPr="00D51AE4">
                          <w:rPr>
                            <w:rFonts w:ascii="Arial" w:hAnsi="Arial" w:cs="Arial"/>
                            <w:color w:val="3B3E42"/>
                          </w:rPr>
                          <w:t>.com</w:t>
                        </w:r>
                        <w:r w:rsidR="00D51AE4">
                          <w:rPr>
                            <w:rFonts w:ascii="Arial" w:hAnsi="Arial" w:cs="Arial"/>
                            <w:color w:val="3B3E42"/>
                          </w:rPr>
                          <w:t xml:space="preserve"> (under construction)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606CB9" w:rsidP="002D44B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Automobile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606CB9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Cars in general, </w:t>
                        </w:r>
                        <w:r w:rsidR="00062AD3" w:rsidRPr="002D44B0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ports cars</w:t>
                        </w:r>
                        <w:r w:rsidR="00062AD3" w:rsidRPr="002D44B0">
                          <w:rPr>
                            <w:rFonts w:ascii="Arial" w:hAnsi="Arial" w:cs="Arial"/>
                            <w:color w:val="3B3E42"/>
                          </w:rPr>
                          <w:t>, r</w:t>
                        </w: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acing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606CB9" w:rsidP="002D44B0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Traveling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062AD3" w:rsidP="00BE76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color w:val="3B3E42"/>
                          </w:rPr>
                          <w:t>France, England, Belgium, Italy, Japa</w:t>
                        </w:r>
                        <w:r w:rsidR="00BE76CE">
                          <w:rPr>
                            <w:rFonts w:ascii="Arial" w:hAnsi="Arial" w:cs="Arial"/>
                            <w:color w:val="3B3E42"/>
                          </w:rPr>
                          <w:t>n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504C88">
        <w:tc>
          <w:tcPr>
            <w:tcW w:w="10682" w:type="dxa"/>
            <w:gridSpan w:val="2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303B1" w:rsidRPr="002D44B0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3303B1" w:rsidRPr="002D44B0" w:rsidTr="00504C88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3303B1" w:rsidRPr="00504C88" w:rsidTr="00504C88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3303B1" w:rsidRPr="00504C88" w:rsidRDefault="003303B1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French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(native)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3303B1" w:rsidRPr="00504C88" w:rsidRDefault="003303B1" w:rsidP="00504C8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English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(fluent, TOEIC 900)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3303B1" w:rsidRPr="00504C88" w:rsidRDefault="003303B1" w:rsidP="00D51AE4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Japanese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</w:t>
                        </w:r>
                        <w:r w:rsidR="00D51AE4">
                          <w:rPr>
                            <w:rFonts w:ascii="Arial" w:hAnsi="Arial" w:cs="Arial"/>
                            <w:bCs/>
                            <w:color w:val="3B3E42"/>
                          </w:rPr>
                          <w:t>basic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, JLPT 4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  <w:vertAlign w:val="superscript"/>
                          </w:rPr>
                          <w:t>th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 xml:space="preserve"> level)</w:t>
                        </w:r>
                      </w:p>
                    </w:tc>
                  </w:tr>
                </w:tbl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>
      <w:pPr>
        <w:rPr>
          <w:rFonts w:ascii="Arial" w:hAnsi="Arial" w:cs="Arial"/>
        </w:rPr>
      </w:pPr>
    </w:p>
    <w:sectPr w:rsidR="00694E29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MS PMincho">
    <w:charset w:val="80"/>
    <w:family w:val="roma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76B7F"/>
    <w:rsid w:val="00062AD3"/>
    <w:rsid w:val="00076B7F"/>
    <w:rsid w:val="00083491"/>
    <w:rsid w:val="001211DC"/>
    <w:rsid w:val="00130370"/>
    <w:rsid w:val="00215B45"/>
    <w:rsid w:val="002D44B0"/>
    <w:rsid w:val="00315076"/>
    <w:rsid w:val="003303B1"/>
    <w:rsid w:val="00504C88"/>
    <w:rsid w:val="00532D43"/>
    <w:rsid w:val="00562696"/>
    <w:rsid w:val="006068F3"/>
    <w:rsid w:val="00606CB9"/>
    <w:rsid w:val="00641208"/>
    <w:rsid w:val="00694E29"/>
    <w:rsid w:val="006E5165"/>
    <w:rsid w:val="007E70AC"/>
    <w:rsid w:val="008312AB"/>
    <w:rsid w:val="00864960"/>
    <w:rsid w:val="008D653C"/>
    <w:rsid w:val="00914EC1"/>
    <w:rsid w:val="009F2958"/>
    <w:rsid w:val="009F79C8"/>
    <w:rsid w:val="00A34C4E"/>
    <w:rsid w:val="00B34E7A"/>
    <w:rsid w:val="00B508D4"/>
    <w:rsid w:val="00BB17F5"/>
    <w:rsid w:val="00BE76CE"/>
    <w:rsid w:val="00BF0E24"/>
    <w:rsid w:val="00CA4EDD"/>
    <w:rsid w:val="00D51AE4"/>
    <w:rsid w:val="00DB5A85"/>
    <w:rsid w:val="00DE2EAE"/>
    <w:rsid w:val="00E93F7B"/>
    <w:rsid w:val="00ED023E"/>
    <w:rsid w:val="00F35666"/>
    <w:rsid w:val="00FA7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jonelis\Application%20Data\Microsoft\Templates\Resum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C89DE-C2DE-4EC8-9E93-EEC46B6F0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>Resume</dc:subject>
  <dc:creator>Jason Jonelis</dc:creator>
  <cp:keywords>cv</cp:keywords>
  <dc:description/>
  <cp:lastModifiedBy>Jason Jonelis</cp:lastModifiedBy>
  <cp:revision>1</cp:revision>
  <dcterms:created xsi:type="dcterms:W3CDTF">2008-04-30T16:45:00Z</dcterms:created>
  <dcterms:modified xsi:type="dcterms:W3CDTF">2008-04-30T16:46:00Z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TC300006071033</vt:lpwstr>
  </property>
</Properties>
</file>